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BED1" w14:textId="5BE15908" w:rsidR="00D47CB0" w:rsidRDefault="004B75ED">
      <w:hyperlink r:id="rId4" w:history="1">
        <w:r w:rsidR="00762905">
          <w:rPr>
            <w:rStyle w:val="Hyperlink"/>
          </w:rPr>
          <w:t>https://www.instructables.com/id/Arduino-37-in-1-Sensors-Kit-Explained/</w:t>
        </w:r>
      </w:hyperlink>
    </w:p>
    <w:p w14:paraId="6F216018" w14:textId="6E7070E7" w:rsidR="00762905" w:rsidRDefault="00762905"/>
    <w:p w14:paraId="6AA8353E" w14:textId="202AB5F7" w:rsidR="00762905" w:rsidRDefault="004B75ED">
      <w:hyperlink r:id="rId5" w:history="1">
        <w:r w:rsidR="00762905">
          <w:rPr>
            <w:rStyle w:val="Hyperlink"/>
          </w:rPr>
          <w:t>http://coderdojo-saar.de/wp-content/uploads/2019/10/37-SENSOR-KIT-TUTORIAL-FOR-UNO-AND-MEGA-v2.0.0.19.09.17.pdf</w:t>
        </w:r>
      </w:hyperlink>
    </w:p>
    <w:p w14:paraId="219399C7" w14:textId="367F20FD" w:rsidR="00762905" w:rsidRDefault="00762905"/>
    <w:p w14:paraId="46215E81" w14:textId="798DAA53" w:rsidR="00762905" w:rsidRDefault="004B75ED">
      <w:hyperlink r:id="rId6" w:history="1">
        <w:r w:rsidR="00762905">
          <w:rPr>
            <w:rStyle w:val="Hyperlink"/>
          </w:rPr>
          <w:t>https://www.instructables.com/id/Connecting-a-4-x-4-Membrane-Keypad-to-an-Arduino/</w:t>
        </w:r>
      </w:hyperlink>
    </w:p>
    <w:p w14:paraId="4ACC2026" w14:textId="13FA353D" w:rsidR="00762905" w:rsidRDefault="00762905"/>
    <w:p w14:paraId="00D91A10" w14:textId="350E53B0" w:rsidR="00762905" w:rsidRDefault="004B75ED">
      <w:pPr>
        <w:rPr>
          <w:rStyle w:val="Hyperlink"/>
        </w:rPr>
      </w:pPr>
      <w:hyperlink r:id="rId7" w:history="1">
        <w:r w:rsidR="00762905">
          <w:rPr>
            <w:rStyle w:val="Hyperlink"/>
          </w:rPr>
          <w:t>https://www.instructables.com/id/How-to-use-a-Water-Level-Sensor-Arduino-Tutorial/</w:t>
        </w:r>
      </w:hyperlink>
    </w:p>
    <w:p w14:paraId="01AD5BFC" w14:textId="72AE8C3D" w:rsidR="004B75ED" w:rsidRDefault="004B75ED">
      <w:pPr>
        <w:rPr>
          <w:rStyle w:val="Hyperlink"/>
        </w:rPr>
      </w:pPr>
    </w:p>
    <w:p w14:paraId="2D46FB1F" w14:textId="369A3886" w:rsidR="004B75ED" w:rsidRDefault="004B75ED">
      <w:hyperlink r:id="rId8" w:history="1">
        <w:r>
          <w:rPr>
            <w:rStyle w:val="Hyperlink"/>
          </w:rPr>
          <w:t>https://www.arduino.cc/en/Tutorial/TwoPortReceive</w:t>
        </w:r>
      </w:hyperlink>
    </w:p>
    <w:p w14:paraId="557737E8" w14:textId="77777777" w:rsidR="004B75ED" w:rsidRDefault="004B75ED">
      <w:bookmarkStart w:id="0" w:name="_GoBack"/>
      <w:bookmarkEnd w:id="0"/>
    </w:p>
    <w:sectPr w:rsidR="004B7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E8"/>
    <w:rsid w:val="004B75ED"/>
    <w:rsid w:val="00762905"/>
    <w:rsid w:val="00B441E8"/>
    <w:rsid w:val="00D4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E81D"/>
  <w15:chartTrackingRefBased/>
  <w15:docId w15:val="{6F75D5C1-F856-425F-A754-7884A2D8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/TwoPortRecei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id/How-to-use-a-Water-Level-Sensor-Arduino-Tuto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Connecting-a-4-x-4-Membrane-Keypad-to-an-Arduino/" TargetMode="External"/><Relationship Id="rId5" Type="http://schemas.openxmlformats.org/officeDocument/2006/relationships/hyperlink" Target="http://coderdojo-saar.de/wp-content/uploads/2019/10/37-SENSOR-KIT-TUTORIAL-FOR-UNO-AND-MEGA-v2.0.0.19.09.17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ructables.com/id/Arduino-37-in-1-Sensors-Kit-Explaine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7212995C.dotm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>University of Lethbridge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Hockin</dc:creator>
  <cp:keywords/>
  <dc:description/>
  <cp:lastModifiedBy>Vachon, Nicole</cp:lastModifiedBy>
  <cp:revision>3</cp:revision>
  <dcterms:created xsi:type="dcterms:W3CDTF">2020-03-03T20:32:00Z</dcterms:created>
  <dcterms:modified xsi:type="dcterms:W3CDTF">2020-03-10T21:33:00Z</dcterms:modified>
</cp:coreProperties>
</file>